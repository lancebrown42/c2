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Gift list header"/>
      </w:tblPr>
      <w:tblGrid>
        <w:gridCol w:w="9720"/>
      </w:tblGrid>
      <w:tr w:rsidR="00A15A23" w14:paraId="04277100" w14:textId="77777777" w:rsidTr="00A15A23">
        <w:tc>
          <w:tcPr>
            <w:tcW w:w="9720" w:type="dxa"/>
            <w:shd w:val="clear" w:color="auto" w:fill="auto"/>
            <w:vAlign w:val="center"/>
          </w:tcPr>
          <w:p w14:paraId="29B0E502" w14:textId="77777777" w:rsidR="00A15A23" w:rsidRDefault="00A15A23" w:rsidP="00A15A23">
            <w:pPr>
              <w:pStyle w:val="Title"/>
              <w:tabs>
                <w:tab w:val="left" w:pos="1830"/>
              </w:tabs>
              <w:ind w:right="-270"/>
              <w:rPr>
                <w:sz w:val="48"/>
                <w:szCs w:val="48"/>
              </w:rPr>
            </w:pPr>
            <w:r w:rsidRPr="00A15A23">
              <w:rPr>
                <w:sz w:val="48"/>
                <w:szCs w:val="48"/>
              </w:rPr>
              <w:t>assignment CHECK LIST</w:t>
            </w:r>
          </w:p>
          <w:p w14:paraId="30F98DC1" w14:textId="78622D00" w:rsidR="00A15A23" w:rsidRDefault="00A15A23" w:rsidP="00A15A23">
            <w:pPr>
              <w:tabs>
                <w:tab w:val="left" w:pos="1800"/>
              </w:tabs>
            </w:pPr>
            <w:r>
              <w:t xml:space="preserve">Student Name: Enter </w:t>
            </w:r>
            <w:r w:rsidR="00DD46A3">
              <w:t>y</w:t>
            </w:r>
            <w:r>
              <w:t xml:space="preserve">our </w:t>
            </w:r>
            <w:r w:rsidR="00DD46A3">
              <w:t>n</w:t>
            </w:r>
            <w:r>
              <w:t xml:space="preserve">ame </w:t>
            </w:r>
            <w:r w:rsidR="00DD46A3">
              <w:t>h</w:t>
            </w:r>
            <w:r>
              <w:t>ere</w:t>
            </w:r>
          </w:p>
          <w:p w14:paraId="41F9B71D" w14:textId="13580165" w:rsidR="00A15A23" w:rsidRDefault="00A15A23" w:rsidP="00A15A23">
            <w:pPr>
              <w:tabs>
                <w:tab w:val="left" w:pos="1800"/>
              </w:tabs>
            </w:pPr>
            <w:r>
              <w:t xml:space="preserve">Assignment:      Assignment </w:t>
            </w:r>
            <w:r w:rsidR="00DD46A3">
              <w:t>n</w:t>
            </w:r>
            <w:r>
              <w:t xml:space="preserve">ame </w:t>
            </w:r>
            <w:r w:rsidR="00DD46A3">
              <w:t>h</w:t>
            </w:r>
            <w:r>
              <w:t>ere</w:t>
            </w:r>
          </w:p>
          <w:p w14:paraId="524A2340" w14:textId="15B883EA" w:rsidR="00DD46A3" w:rsidRDefault="00DD46A3" w:rsidP="00A15A23">
            <w:pPr>
              <w:tabs>
                <w:tab w:val="left" w:pos="1800"/>
              </w:tabs>
            </w:pPr>
            <w:r>
              <w:t>Summary:          Please enter a brief summary here</w:t>
            </w:r>
          </w:p>
          <w:p w14:paraId="3F73A4B6" w14:textId="77777777" w:rsidR="00DD46A3" w:rsidRDefault="00DD46A3" w:rsidP="00A15A23">
            <w:pPr>
              <w:tabs>
                <w:tab w:val="left" w:pos="1800"/>
              </w:tabs>
            </w:pPr>
          </w:p>
          <w:p w14:paraId="7D274527" w14:textId="77777777" w:rsidR="00DD46A3" w:rsidRDefault="00DD46A3" w:rsidP="00A15A23">
            <w:pPr>
              <w:tabs>
                <w:tab w:val="left" w:pos="1800"/>
              </w:tabs>
            </w:pPr>
          </w:p>
          <w:p w14:paraId="01CBD7EE" w14:textId="5282C0B2" w:rsidR="00DD46A3" w:rsidRPr="00A15A23" w:rsidRDefault="00DD46A3" w:rsidP="00A15A23">
            <w:pPr>
              <w:tabs>
                <w:tab w:val="left" w:pos="1800"/>
              </w:tabs>
            </w:pPr>
          </w:p>
        </w:tc>
      </w:tr>
    </w:tbl>
    <w:p w14:paraId="7826AE91" w14:textId="77777777" w:rsidR="009638CC" w:rsidRDefault="009638CC">
      <w:pPr>
        <w:pStyle w:val="NoSpacing"/>
        <w:rPr>
          <w:sz w:val="12"/>
          <w:szCs w:val="12"/>
        </w:rPr>
      </w:pPr>
    </w:p>
    <w:tbl>
      <w:tblPr>
        <w:tblStyle w:val="GridTable4-Accent1"/>
        <w:tblW w:w="4237" w:type="pct"/>
        <w:tblLook w:val="0620" w:firstRow="1" w:lastRow="0" w:firstColumn="0" w:lastColumn="0" w:noHBand="1" w:noVBand="1"/>
        <w:tblDescription w:val="Gift list"/>
      </w:tblPr>
      <w:tblGrid>
        <w:gridCol w:w="1535"/>
        <w:gridCol w:w="805"/>
        <w:gridCol w:w="2695"/>
        <w:gridCol w:w="5939"/>
      </w:tblGrid>
      <w:tr w:rsidR="00A15A23" w14:paraId="2134DC11" w14:textId="77777777" w:rsidTr="00241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tblHeader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</w:tcPr>
          <w:p w14:paraId="3209A0B1" w14:textId="5E9BEC97" w:rsidR="00A15A23" w:rsidRDefault="002418EC">
            <w:r>
              <w:t>Touchpoint</w:t>
            </w:r>
          </w:p>
        </w:tc>
        <w:tc>
          <w:tcPr>
            <w:tcW w:w="367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14:paraId="7F03EFE4" w14:textId="4CFA4EE0" w:rsidR="00A15A23" w:rsidRDefault="00A15A23">
            <w:pPr>
              <w:spacing w:before="0"/>
            </w:pPr>
            <w:r>
              <w:t>Yes?</w:t>
            </w:r>
          </w:p>
        </w:tc>
        <w:tc>
          <w:tcPr>
            <w:tcW w:w="1228" w:type="pct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14:paraId="5516FF3A" w14:textId="2BB480A1" w:rsidR="00A15A23" w:rsidRDefault="00DD46A3">
            <w:pPr>
              <w:spacing w:before="0"/>
            </w:pPr>
            <w:r>
              <w:t>If NO: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14:paraId="6E4A4895" w14:textId="52C6C242" w:rsidR="00A15A23" w:rsidRDefault="00DD46A3">
            <w:pPr>
              <w:spacing w:before="0"/>
            </w:pPr>
            <w:r>
              <w:t>Notes</w:t>
            </w:r>
          </w:p>
        </w:tc>
      </w:tr>
      <w:tr w:rsidR="00A15A23" w14:paraId="069FF7A2" w14:textId="77777777" w:rsidTr="002418EC">
        <w:trPr>
          <w:trHeight w:val="504"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1588342B" w14:textId="08B3B460" w:rsidR="00A15A23" w:rsidRDefault="00A15A23" w:rsidP="00A15A23">
            <w:r>
              <w:t>Did the application compile?</w:t>
            </w:r>
          </w:p>
        </w:tc>
        <w:sdt>
          <w:sdtPr>
            <w:id w:val="178260363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367" w:type="pct"/>
                <w:tcBorders>
                  <w:top w:val="single" w:sz="4" w:space="0" w:color="2E74B5" w:themeColor="accent1" w:themeShade="BF"/>
                  <w:left w:val="single" w:sz="4" w:space="0" w:color="2E74B5" w:themeColor="accent1" w:themeShade="BF"/>
                  <w:bottom w:val="single" w:sz="4" w:space="0" w:color="2E74B5" w:themeColor="accent1" w:themeShade="BF"/>
                  <w:right w:val="single" w:sz="4" w:space="0" w:color="2E74B5" w:themeColor="accent1" w:themeShade="BF"/>
                </w:tcBorders>
              </w:tcPr>
              <w:p w14:paraId="03EB3CD0" w14:textId="47E1587A" w:rsidR="00A15A23" w:rsidRDefault="00FA6357" w:rsidP="00A15A23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7288B9B9" w14:textId="45AAC2BB" w:rsidR="00A15A23" w:rsidRDefault="00A15A23" w:rsidP="00A15A23">
            <w:pPr>
              <w:spacing w:before="0"/>
            </w:pPr>
            <w:r>
              <w:t>If NO, what are the issues?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249D6F6" w14:textId="17FF6DCA" w:rsidR="00A15A23" w:rsidRDefault="00A15A23" w:rsidP="00A15A23">
            <w:pPr>
              <w:spacing w:before="0"/>
            </w:pPr>
          </w:p>
        </w:tc>
      </w:tr>
      <w:tr w:rsidR="00A15A23" w14:paraId="4B547556" w14:textId="77777777" w:rsidTr="002418EC">
        <w:trPr>
          <w:trHeight w:val="504"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9EC205D" w14:textId="09424C4C" w:rsidR="00A15A23" w:rsidRDefault="00A15A23" w:rsidP="00A15A23">
            <w:r>
              <w:t>Did the application run?</w:t>
            </w:r>
          </w:p>
        </w:tc>
        <w:sdt>
          <w:sdtPr>
            <w:id w:val="-199710095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367" w:type="pct"/>
                <w:tcBorders>
                  <w:top w:val="single" w:sz="4" w:space="0" w:color="2E74B5" w:themeColor="accent1" w:themeShade="BF"/>
                  <w:left w:val="single" w:sz="4" w:space="0" w:color="2E74B5" w:themeColor="accent1" w:themeShade="BF"/>
                  <w:bottom w:val="single" w:sz="4" w:space="0" w:color="2E74B5" w:themeColor="accent1" w:themeShade="BF"/>
                  <w:right w:val="single" w:sz="4" w:space="0" w:color="2E74B5" w:themeColor="accent1" w:themeShade="BF"/>
                </w:tcBorders>
              </w:tcPr>
              <w:p w14:paraId="41EBA5AB" w14:textId="30779071" w:rsidR="00A15A23" w:rsidRDefault="00FA6357" w:rsidP="00A15A23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83F6438" w14:textId="4FEF4AC9" w:rsidR="00A15A23" w:rsidRDefault="00A15A23" w:rsidP="00A15A23">
            <w:pPr>
              <w:spacing w:before="0"/>
            </w:pPr>
            <w:r>
              <w:t>If NO, what are the issues?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2F47CAF" w14:textId="1CEB1C8B" w:rsidR="00A15A23" w:rsidRDefault="00A15A23" w:rsidP="00A15A23">
            <w:pPr>
              <w:spacing w:before="0"/>
            </w:pPr>
          </w:p>
        </w:tc>
      </w:tr>
      <w:tr w:rsidR="00A15A23" w14:paraId="5490973C" w14:textId="77777777" w:rsidTr="002418EC">
        <w:trPr>
          <w:trHeight w:val="504"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64D04076" w14:textId="118E8AE4" w:rsidR="00A15A23" w:rsidRDefault="00A15A23" w:rsidP="00A15A23">
            <w:r>
              <w:t>Did the application meet all assignment requirements?</w:t>
            </w:r>
          </w:p>
        </w:tc>
        <w:sdt>
          <w:sdtPr>
            <w:id w:val="1553961547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367" w:type="pct"/>
                <w:tcBorders>
                  <w:top w:val="single" w:sz="4" w:space="0" w:color="2E74B5" w:themeColor="accent1" w:themeShade="BF"/>
                  <w:left w:val="single" w:sz="4" w:space="0" w:color="2E74B5" w:themeColor="accent1" w:themeShade="BF"/>
                  <w:bottom w:val="single" w:sz="4" w:space="0" w:color="2E74B5" w:themeColor="accent1" w:themeShade="BF"/>
                  <w:right w:val="single" w:sz="4" w:space="0" w:color="2E74B5" w:themeColor="accent1" w:themeShade="BF"/>
                </w:tcBorders>
              </w:tcPr>
              <w:p w14:paraId="022632B2" w14:textId="217F4FEB" w:rsidR="00A15A23" w:rsidRDefault="00FA6357" w:rsidP="00A15A23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E7390F6" w14:textId="39904504" w:rsidR="00A15A23" w:rsidRDefault="00A15A23" w:rsidP="00A15A23">
            <w:pPr>
              <w:spacing w:before="0"/>
            </w:pPr>
            <w:r>
              <w:t>If NO, what did not work and what are the issues?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28CECFD" w14:textId="7B1D041B" w:rsidR="00A15A23" w:rsidRDefault="00A15A23" w:rsidP="00A15A23">
            <w:pPr>
              <w:spacing w:before="0"/>
            </w:pPr>
          </w:p>
        </w:tc>
      </w:tr>
    </w:tbl>
    <w:p w14:paraId="7298C639" w14:textId="77777777" w:rsidR="009638CC" w:rsidRDefault="009638CC">
      <w:pPr>
        <w:pStyle w:val="NoSpacing"/>
        <w:rPr>
          <w:sz w:val="12"/>
          <w:szCs w:val="12"/>
        </w:rPr>
      </w:pPr>
    </w:p>
    <w:sectPr w:rsidR="009638CC">
      <w:footerReference w:type="default" r:id="rId8"/>
      <w:pgSz w:w="15840" w:h="12240" w:orient="landscape"/>
      <w:pgMar w:top="720" w:right="1440" w:bottom="720" w:left="1440" w:header="28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149BC" w14:textId="77777777" w:rsidR="00250E9C" w:rsidRDefault="00250E9C">
      <w:pPr>
        <w:spacing w:line="240" w:lineRule="auto"/>
      </w:pPr>
      <w:r>
        <w:separator/>
      </w:r>
    </w:p>
  </w:endnote>
  <w:endnote w:type="continuationSeparator" w:id="0">
    <w:p w14:paraId="4803C33D" w14:textId="77777777" w:rsidR="00250E9C" w:rsidRDefault="00250E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4638" w14:textId="77777777" w:rsidR="009638CC" w:rsidRDefault="00F9175B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49316" w14:textId="77777777" w:rsidR="00250E9C" w:rsidRDefault="00250E9C">
      <w:pPr>
        <w:spacing w:line="240" w:lineRule="auto"/>
      </w:pPr>
      <w:r>
        <w:separator/>
      </w:r>
    </w:p>
  </w:footnote>
  <w:footnote w:type="continuationSeparator" w:id="0">
    <w:p w14:paraId="1F4A5279" w14:textId="77777777" w:rsidR="00250E9C" w:rsidRDefault="00250E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3057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F8D7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75444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83A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AB4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3041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DA96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A6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CC5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349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354761">
    <w:abstractNumId w:val="9"/>
  </w:num>
  <w:num w:numId="2" w16cid:durableId="566571268">
    <w:abstractNumId w:val="7"/>
  </w:num>
  <w:num w:numId="3" w16cid:durableId="181282578">
    <w:abstractNumId w:val="6"/>
  </w:num>
  <w:num w:numId="4" w16cid:durableId="2147311114">
    <w:abstractNumId w:val="5"/>
  </w:num>
  <w:num w:numId="5" w16cid:durableId="825324180">
    <w:abstractNumId w:val="4"/>
  </w:num>
  <w:num w:numId="6" w16cid:durableId="644434369">
    <w:abstractNumId w:val="8"/>
  </w:num>
  <w:num w:numId="7" w16cid:durableId="894313239">
    <w:abstractNumId w:val="3"/>
  </w:num>
  <w:num w:numId="8" w16cid:durableId="87193886">
    <w:abstractNumId w:val="2"/>
  </w:num>
  <w:num w:numId="9" w16cid:durableId="390688238">
    <w:abstractNumId w:val="1"/>
  </w:num>
  <w:num w:numId="10" w16cid:durableId="1170952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23"/>
    <w:rsid w:val="000600DA"/>
    <w:rsid w:val="001C1DB1"/>
    <w:rsid w:val="00236CEB"/>
    <w:rsid w:val="002418EC"/>
    <w:rsid w:val="00250E9C"/>
    <w:rsid w:val="00296873"/>
    <w:rsid w:val="00496C6A"/>
    <w:rsid w:val="0079329B"/>
    <w:rsid w:val="00812D54"/>
    <w:rsid w:val="009638CC"/>
    <w:rsid w:val="00A15A23"/>
    <w:rsid w:val="00B57346"/>
    <w:rsid w:val="00C9123D"/>
    <w:rsid w:val="00DD46A3"/>
    <w:rsid w:val="00F576FB"/>
    <w:rsid w:val="00F9175B"/>
    <w:rsid w:val="00FA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78A2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96"/>
      <w:szCs w:val="96"/>
    </w:rPr>
  </w:style>
  <w:style w:type="table" w:styleId="GridTable4-Accent1">
    <w:name w:val="Grid Table 4 Accent 1"/>
    <w:basedOn w:val="TableNormal"/>
    <w:uiPriority w:val="49"/>
    <w:pPr>
      <w:spacing w:before="60" w:after="6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center"/>
    </w:pPr>
    <w:rPr>
      <w:color w:val="767171" w:themeColor="background2" w:themeShade="80"/>
    </w:rPr>
  </w:style>
  <w:style w:type="character" w:customStyle="1" w:styleId="FooterChar">
    <w:name w:val="Footer Char"/>
    <w:basedOn w:val="DefaultParagraphFont"/>
    <w:link w:val="Footer"/>
    <w:uiPriority w:val="99"/>
    <w:rPr>
      <w:color w:val="767171" w:themeColor="background2" w:themeShade="80"/>
    </w:rPr>
  </w:style>
  <w:style w:type="paragraph" w:styleId="NoSpacing">
    <w:name w:val="No Spacing"/>
    <w:uiPriority w:val="3"/>
    <w:unhideWhenUsed/>
    <w:pPr>
      <w:spacing w:after="0" w:line="240" w:lineRule="auto"/>
    </w:pPr>
  </w:style>
  <w:style w:type="paragraph" w:customStyle="1" w:styleId="Checkbox">
    <w:name w:val="Checkbox"/>
    <w:basedOn w:val="Normal"/>
    <w:next w:val="Normal"/>
    <w:qFormat/>
    <w:pPr>
      <w:spacing w:line="240" w:lineRule="auto"/>
      <w:jc w:val="center"/>
    </w:pPr>
    <w:rPr>
      <w:rFonts w:ascii="MS Gothic" w:eastAsia="MS Gothic" w:hAnsi="MS Gothi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\AppData\Roaming\Microsoft\Templates\Gift%20shopping%20check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04FB4-F4ED-4E8E-8675-C3B6776DD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Gift shopping checklist.dotx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2022-09-20T03:12:00Z</dcterms:created>
  <dcterms:modified xsi:type="dcterms:W3CDTF">2022-09-20T03:12:00Z</dcterms:modified>
</cp:coreProperties>
</file>