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Gift list header"/>
      </w:tblPr>
      <w:tblGrid>
        <w:gridCol w:w="9720"/>
      </w:tblGrid>
      <w:tr w:rsidR="00A15A23" w14:paraId="04277100" w14:textId="77777777" w:rsidTr="00A15A23">
        <w:tc>
          <w:tcPr>
            <w:tcW w:w="9720" w:type="dxa"/>
            <w:shd w:val="clear" w:color="auto" w:fill="auto"/>
            <w:vAlign w:val="center"/>
          </w:tcPr>
          <w:p w14:paraId="29B0E502" w14:textId="77777777" w:rsidR="00A15A23" w:rsidRDefault="00A15A23" w:rsidP="00A15A23">
            <w:pPr>
              <w:pStyle w:val="Title"/>
              <w:tabs>
                <w:tab w:val="left" w:pos="1830"/>
              </w:tabs>
              <w:ind w:right="-270"/>
              <w:rPr>
                <w:sz w:val="48"/>
                <w:szCs w:val="48"/>
              </w:rPr>
            </w:pPr>
            <w:r w:rsidRPr="00A15A23">
              <w:rPr>
                <w:sz w:val="48"/>
                <w:szCs w:val="48"/>
              </w:rPr>
              <w:t>assignment CHECK LIST</w:t>
            </w:r>
          </w:p>
          <w:p w14:paraId="30F98DC1" w14:textId="078E0944" w:rsidR="00A15A23" w:rsidRDefault="00A15A23" w:rsidP="00A15A23">
            <w:pPr>
              <w:tabs>
                <w:tab w:val="left" w:pos="1800"/>
              </w:tabs>
            </w:pPr>
            <w:r>
              <w:t xml:space="preserve">Student Name: </w:t>
            </w:r>
            <w:r w:rsidR="00CD745C">
              <w:t>Lance Brown</w:t>
            </w:r>
          </w:p>
          <w:p w14:paraId="41F9B71D" w14:textId="6B3420EC" w:rsidR="00A15A23" w:rsidRDefault="00A15A23" w:rsidP="00A15A23">
            <w:pPr>
              <w:tabs>
                <w:tab w:val="left" w:pos="1800"/>
              </w:tabs>
            </w:pPr>
            <w:r>
              <w:t xml:space="preserve">Assignment:      </w:t>
            </w:r>
            <w:r w:rsidR="00CD745C">
              <w:t>8 - Deep Copy</w:t>
            </w:r>
          </w:p>
          <w:p w14:paraId="524A2340" w14:textId="46F0C400" w:rsidR="00DD46A3" w:rsidRDefault="00DD46A3" w:rsidP="00A15A23">
            <w:pPr>
              <w:tabs>
                <w:tab w:val="left" w:pos="1800"/>
              </w:tabs>
            </w:pPr>
            <w:r>
              <w:t xml:space="preserve">Summary:          </w:t>
            </w:r>
            <w:r w:rsidR="00CD745C">
              <w:t xml:space="preserve">Overloads subscript method and +/= operators to mimic string library functionality. </w:t>
            </w:r>
          </w:p>
          <w:p w14:paraId="3F73A4B6" w14:textId="77777777" w:rsidR="00DD46A3" w:rsidRDefault="00DD46A3" w:rsidP="00A15A23">
            <w:pPr>
              <w:tabs>
                <w:tab w:val="left" w:pos="1800"/>
              </w:tabs>
            </w:pPr>
          </w:p>
          <w:p w14:paraId="7D274527" w14:textId="77777777" w:rsidR="00DD46A3" w:rsidRDefault="00DD46A3" w:rsidP="00A15A23">
            <w:pPr>
              <w:tabs>
                <w:tab w:val="left" w:pos="1800"/>
              </w:tabs>
            </w:pPr>
          </w:p>
          <w:p w14:paraId="01CBD7EE" w14:textId="5282C0B2" w:rsidR="00DD46A3" w:rsidRPr="00A15A23" w:rsidRDefault="00DD46A3" w:rsidP="00A15A23">
            <w:pPr>
              <w:tabs>
                <w:tab w:val="left" w:pos="1800"/>
              </w:tabs>
            </w:pPr>
          </w:p>
        </w:tc>
      </w:tr>
    </w:tbl>
    <w:p w14:paraId="7826AE91" w14:textId="77777777" w:rsidR="009638CC" w:rsidRDefault="009638CC">
      <w:pPr>
        <w:pStyle w:val="NoSpacing"/>
        <w:rPr>
          <w:sz w:val="12"/>
          <w:szCs w:val="12"/>
        </w:rPr>
      </w:pPr>
    </w:p>
    <w:tbl>
      <w:tblPr>
        <w:tblStyle w:val="GridTable4-Accent1"/>
        <w:tblW w:w="4237" w:type="pct"/>
        <w:tblLook w:val="0620" w:firstRow="1" w:lastRow="0" w:firstColumn="0" w:lastColumn="0" w:noHBand="1" w:noVBand="1"/>
        <w:tblDescription w:val="Gift list"/>
      </w:tblPr>
      <w:tblGrid>
        <w:gridCol w:w="1535"/>
        <w:gridCol w:w="805"/>
        <w:gridCol w:w="2695"/>
        <w:gridCol w:w="5939"/>
      </w:tblGrid>
      <w:tr w:rsidR="00A15A23" w14:paraId="2134DC11" w14:textId="77777777" w:rsidTr="00241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tblHeader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</w:tcPr>
          <w:p w14:paraId="3209A0B1" w14:textId="5E9BEC97" w:rsidR="00A15A23" w:rsidRDefault="002418EC">
            <w:r>
              <w:t>Touchpoint</w:t>
            </w:r>
          </w:p>
        </w:tc>
        <w:tc>
          <w:tcPr>
            <w:tcW w:w="367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14:paraId="7F03EFE4" w14:textId="4CFA4EE0" w:rsidR="00A15A23" w:rsidRDefault="00A15A23">
            <w:pPr>
              <w:spacing w:before="0"/>
            </w:pPr>
            <w:r>
              <w:t>Yes?</w:t>
            </w:r>
          </w:p>
        </w:tc>
        <w:tc>
          <w:tcPr>
            <w:tcW w:w="1228" w:type="pct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14:paraId="5516FF3A" w14:textId="2BB480A1" w:rsidR="00A15A23" w:rsidRDefault="00DD46A3">
            <w:pPr>
              <w:spacing w:before="0"/>
            </w:pPr>
            <w:r>
              <w:t>If NO: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14:paraId="6E4A4895" w14:textId="52C6C242" w:rsidR="00A15A23" w:rsidRDefault="00DD46A3">
            <w:pPr>
              <w:spacing w:before="0"/>
            </w:pPr>
            <w:r>
              <w:t>Notes</w:t>
            </w:r>
          </w:p>
        </w:tc>
      </w:tr>
      <w:tr w:rsidR="00A15A23" w14:paraId="069FF7A2" w14:textId="77777777" w:rsidTr="002418EC">
        <w:trPr>
          <w:trHeight w:val="504"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1588342B" w14:textId="08B3B460" w:rsidR="00A15A23" w:rsidRDefault="00A15A23" w:rsidP="00A15A23">
            <w:r>
              <w:t>Did the application compile?</w:t>
            </w:r>
          </w:p>
        </w:tc>
        <w:sdt>
          <w:sdtPr>
            <w:id w:val="178260363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367" w:type="pct"/>
                <w:tcBorders>
                  <w:top w:val="single" w:sz="4" w:space="0" w:color="2E74B5" w:themeColor="accent1" w:themeShade="BF"/>
                  <w:left w:val="single" w:sz="4" w:space="0" w:color="2E74B5" w:themeColor="accent1" w:themeShade="BF"/>
                  <w:bottom w:val="single" w:sz="4" w:space="0" w:color="2E74B5" w:themeColor="accent1" w:themeShade="BF"/>
                  <w:right w:val="single" w:sz="4" w:space="0" w:color="2E74B5" w:themeColor="accent1" w:themeShade="BF"/>
                </w:tcBorders>
              </w:tcPr>
              <w:p w14:paraId="03EB3CD0" w14:textId="47E1587A" w:rsidR="00A15A23" w:rsidRDefault="00FA6357" w:rsidP="00A15A23">
                <w:pPr>
                  <w:pStyle w:val="Checkbox"/>
                  <w:spacing w:before="0"/>
                </w:pPr>
                <w:r>
                  <w:sym w:font="Wingdings" w:char="F0FC"/>
                </w:r>
              </w:p>
            </w:tc>
          </w:sdtContent>
        </w:sdt>
        <w:tc>
          <w:tcPr>
            <w:tcW w:w="1228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7288B9B9" w14:textId="45AAC2BB" w:rsidR="00A15A23" w:rsidRDefault="00A15A23" w:rsidP="00A15A23">
            <w:pPr>
              <w:spacing w:before="0"/>
            </w:pPr>
            <w:r>
              <w:t>If NO, what are the issues?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249D6F6" w14:textId="17FF6DCA" w:rsidR="00A15A23" w:rsidRDefault="00A15A23" w:rsidP="00A15A23">
            <w:pPr>
              <w:spacing w:before="0"/>
            </w:pPr>
          </w:p>
        </w:tc>
      </w:tr>
      <w:tr w:rsidR="00A15A23" w14:paraId="4B547556" w14:textId="77777777" w:rsidTr="002418EC">
        <w:trPr>
          <w:trHeight w:val="504"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9EC205D" w14:textId="09424C4C" w:rsidR="00A15A23" w:rsidRDefault="00A15A23" w:rsidP="00A15A23">
            <w:r>
              <w:t>Did the application run?</w:t>
            </w:r>
          </w:p>
        </w:tc>
        <w:sdt>
          <w:sdtPr>
            <w:id w:val="-199710095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367" w:type="pct"/>
                <w:tcBorders>
                  <w:top w:val="single" w:sz="4" w:space="0" w:color="2E74B5" w:themeColor="accent1" w:themeShade="BF"/>
                  <w:left w:val="single" w:sz="4" w:space="0" w:color="2E74B5" w:themeColor="accent1" w:themeShade="BF"/>
                  <w:bottom w:val="single" w:sz="4" w:space="0" w:color="2E74B5" w:themeColor="accent1" w:themeShade="BF"/>
                  <w:right w:val="single" w:sz="4" w:space="0" w:color="2E74B5" w:themeColor="accent1" w:themeShade="BF"/>
                </w:tcBorders>
              </w:tcPr>
              <w:p w14:paraId="41EBA5AB" w14:textId="30779071" w:rsidR="00A15A23" w:rsidRDefault="00FA6357" w:rsidP="00A15A23">
                <w:pPr>
                  <w:pStyle w:val="Checkbox"/>
                  <w:spacing w:before="0"/>
                </w:pPr>
                <w:r>
                  <w:sym w:font="Wingdings" w:char="F0FC"/>
                </w:r>
              </w:p>
            </w:tc>
          </w:sdtContent>
        </w:sdt>
        <w:tc>
          <w:tcPr>
            <w:tcW w:w="1228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83F6438" w14:textId="4FEF4AC9" w:rsidR="00A15A23" w:rsidRDefault="00A15A23" w:rsidP="00A15A23">
            <w:pPr>
              <w:spacing w:before="0"/>
            </w:pPr>
            <w:r>
              <w:t>If NO, what are the issues?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2F47CAF" w14:textId="1CEB1C8B" w:rsidR="00A15A23" w:rsidRDefault="00A15A23" w:rsidP="00A15A23">
            <w:pPr>
              <w:spacing w:before="0"/>
            </w:pPr>
          </w:p>
        </w:tc>
      </w:tr>
      <w:tr w:rsidR="00A15A23" w14:paraId="5490973C" w14:textId="77777777" w:rsidTr="002418EC">
        <w:trPr>
          <w:trHeight w:val="504"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64D04076" w14:textId="118E8AE4" w:rsidR="00A15A23" w:rsidRDefault="00A15A23" w:rsidP="00A15A23">
            <w:r>
              <w:t>Did the application meet all assignment requirements?</w:t>
            </w:r>
          </w:p>
        </w:tc>
        <w:sdt>
          <w:sdtPr>
            <w:id w:val="1553961547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367" w:type="pct"/>
                <w:tcBorders>
                  <w:top w:val="single" w:sz="4" w:space="0" w:color="2E74B5" w:themeColor="accent1" w:themeShade="BF"/>
                  <w:left w:val="single" w:sz="4" w:space="0" w:color="2E74B5" w:themeColor="accent1" w:themeShade="BF"/>
                  <w:bottom w:val="single" w:sz="4" w:space="0" w:color="2E74B5" w:themeColor="accent1" w:themeShade="BF"/>
                  <w:right w:val="single" w:sz="4" w:space="0" w:color="2E74B5" w:themeColor="accent1" w:themeShade="BF"/>
                </w:tcBorders>
              </w:tcPr>
              <w:p w14:paraId="022632B2" w14:textId="217F4FEB" w:rsidR="00A15A23" w:rsidRDefault="00FA6357" w:rsidP="00A15A23">
                <w:pPr>
                  <w:pStyle w:val="Checkbox"/>
                  <w:spacing w:before="0"/>
                </w:pPr>
                <w:r>
                  <w:sym w:font="Wingdings" w:char="F0FC"/>
                </w:r>
              </w:p>
            </w:tc>
          </w:sdtContent>
        </w:sdt>
        <w:tc>
          <w:tcPr>
            <w:tcW w:w="1228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E7390F6" w14:textId="39904504" w:rsidR="00A15A23" w:rsidRDefault="00A15A23" w:rsidP="00A15A23">
            <w:pPr>
              <w:spacing w:before="0"/>
            </w:pPr>
            <w:r>
              <w:t>If NO, what did not work and what are the issues?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28CECFD" w14:textId="7B1D041B" w:rsidR="00A15A23" w:rsidRDefault="00A15A23" w:rsidP="00A15A23">
            <w:pPr>
              <w:spacing w:before="0"/>
            </w:pPr>
          </w:p>
        </w:tc>
      </w:tr>
    </w:tbl>
    <w:p w14:paraId="7298C639" w14:textId="77777777" w:rsidR="009638CC" w:rsidRDefault="009638CC">
      <w:pPr>
        <w:pStyle w:val="NoSpacing"/>
        <w:rPr>
          <w:sz w:val="12"/>
          <w:szCs w:val="12"/>
        </w:rPr>
      </w:pPr>
    </w:p>
    <w:sectPr w:rsidR="009638CC">
      <w:footerReference w:type="default" r:id="rId8"/>
      <w:pgSz w:w="15840" w:h="12240" w:orient="landscape"/>
      <w:pgMar w:top="720" w:right="1440" w:bottom="720" w:left="1440" w:header="28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04A7C" w14:textId="77777777" w:rsidR="00600D8B" w:rsidRDefault="00600D8B">
      <w:pPr>
        <w:spacing w:line="240" w:lineRule="auto"/>
      </w:pPr>
      <w:r>
        <w:separator/>
      </w:r>
    </w:p>
  </w:endnote>
  <w:endnote w:type="continuationSeparator" w:id="0">
    <w:p w14:paraId="362017DB" w14:textId="77777777" w:rsidR="00600D8B" w:rsidRDefault="00600D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4638" w14:textId="77777777" w:rsidR="009638CC" w:rsidRDefault="00F9175B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91A16" w14:textId="77777777" w:rsidR="00600D8B" w:rsidRDefault="00600D8B">
      <w:pPr>
        <w:spacing w:line="240" w:lineRule="auto"/>
      </w:pPr>
      <w:r>
        <w:separator/>
      </w:r>
    </w:p>
  </w:footnote>
  <w:footnote w:type="continuationSeparator" w:id="0">
    <w:p w14:paraId="1330610D" w14:textId="77777777" w:rsidR="00600D8B" w:rsidRDefault="00600D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3057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F8D7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75444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83A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AB4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3041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DA96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A6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CC5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349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354761">
    <w:abstractNumId w:val="9"/>
  </w:num>
  <w:num w:numId="2" w16cid:durableId="566571268">
    <w:abstractNumId w:val="7"/>
  </w:num>
  <w:num w:numId="3" w16cid:durableId="181282578">
    <w:abstractNumId w:val="6"/>
  </w:num>
  <w:num w:numId="4" w16cid:durableId="2147311114">
    <w:abstractNumId w:val="5"/>
  </w:num>
  <w:num w:numId="5" w16cid:durableId="825324180">
    <w:abstractNumId w:val="4"/>
  </w:num>
  <w:num w:numId="6" w16cid:durableId="644434369">
    <w:abstractNumId w:val="8"/>
  </w:num>
  <w:num w:numId="7" w16cid:durableId="894313239">
    <w:abstractNumId w:val="3"/>
  </w:num>
  <w:num w:numId="8" w16cid:durableId="87193886">
    <w:abstractNumId w:val="2"/>
  </w:num>
  <w:num w:numId="9" w16cid:durableId="390688238">
    <w:abstractNumId w:val="1"/>
  </w:num>
  <w:num w:numId="10" w16cid:durableId="1170952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23"/>
    <w:rsid w:val="000600DA"/>
    <w:rsid w:val="001C1DB1"/>
    <w:rsid w:val="00236CEB"/>
    <w:rsid w:val="002418EC"/>
    <w:rsid w:val="00250E9C"/>
    <w:rsid w:val="00296873"/>
    <w:rsid w:val="00496C6A"/>
    <w:rsid w:val="00600D8B"/>
    <w:rsid w:val="0079329B"/>
    <w:rsid w:val="00812D54"/>
    <w:rsid w:val="009638CC"/>
    <w:rsid w:val="00A15A23"/>
    <w:rsid w:val="00B57346"/>
    <w:rsid w:val="00C9123D"/>
    <w:rsid w:val="00CD745C"/>
    <w:rsid w:val="00DD46A3"/>
    <w:rsid w:val="00F576FB"/>
    <w:rsid w:val="00F9175B"/>
    <w:rsid w:val="00FA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78A2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96"/>
      <w:szCs w:val="96"/>
    </w:rPr>
  </w:style>
  <w:style w:type="table" w:styleId="GridTable4-Accent1">
    <w:name w:val="Grid Table 4 Accent 1"/>
    <w:basedOn w:val="TableNormal"/>
    <w:uiPriority w:val="49"/>
    <w:pPr>
      <w:spacing w:before="60" w:after="6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center"/>
    </w:pPr>
    <w:rPr>
      <w:color w:val="767171" w:themeColor="background2" w:themeShade="80"/>
    </w:rPr>
  </w:style>
  <w:style w:type="character" w:customStyle="1" w:styleId="FooterChar">
    <w:name w:val="Footer Char"/>
    <w:basedOn w:val="DefaultParagraphFont"/>
    <w:link w:val="Footer"/>
    <w:uiPriority w:val="99"/>
    <w:rPr>
      <w:color w:val="767171" w:themeColor="background2" w:themeShade="80"/>
    </w:rPr>
  </w:style>
  <w:style w:type="paragraph" w:styleId="NoSpacing">
    <w:name w:val="No Spacing"/>
    <w:uiPriority w:val="3"/>
    <w:unhideWhenUsed/>
    <w:pPr>
      <w:spacing w:after="0" w:line="240" w:lineRule="auto"/>
    </w:pPr>
  </w:style>
  <w:style w:type="paragraph" w:customStyle="1" w:styleId="Checkbox">
    <w:name w:val="Checkbox"/>
    <w:basedOn w:val="Normal"/>
    <w:next w:val="Normal"/>
    <w:qFormat/>
    <w:pPr>
      <w:spacing w:line="240" w:lineRule="auto"/>
      <w:jc w:val="center"/>
    </w:pPr>
    <w:rPr>
      <w:rFonts w:ascii="MS Gothic" w:eastAsia="MS Gothic" w:hAnsi="MS Gothic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\AppData\Roaming\Microsoft\Templates\Gift%20shopping%20check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04FB4-F4ED-4E8E-8675-C3B6776DD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Gift shopping checklist.dotx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2022-09-27T00:32:00Z</dcterms:created>
  <dcterms:modified xsi:type="dcterms:W3CDTF">2022-09-27T00:32:00Z</dcterms:modified>
</cp:coreProperties>
</file>