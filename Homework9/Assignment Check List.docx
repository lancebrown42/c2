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68317A65" w:rsidR="00A15A23" w:rsidRDefault="00A15A23" w:rsidP="00A15A23">
            <w:pPr>
              <w:tabs>
                <w:tab w:val="left" w:pos="1800"/>
              </w:tabs>
            </w:pPr>
            <w:r>
              <w:t xml:space="preserve">Student Name: </w:t>
            </w:r>
            <w:r w:rsidR="005152D2">
              <w:t>Lance Brown</w:t>
            </w:r>
          </w:p>
          <w:p w14:paraId="41F9B71D" w14:textId="65BEC173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</w:t>
            </w:r>
            <w:r w:rsidR="005152D2">
              <w:t>9</w:t>
            </w:r>
          </w:p>
          <w:p w14:paraId="524A2340" w14:textId="5D903C9E" w:rsidR="00DD46A3" w:rsidRDefault="00DD46A3" w:rsidP="00A15A23">
            <w:pPr>
              <w:tabs>
                <w:tab w:val="left" w:pos="1800"/>
              </w:tabs>
            </w:pPr>
            <w:r>
              <w:t xml:space="preserve">Summary:          </w:t>
            </w:r>
            <w:r w:rsidR="005152D2">
              <w:t>Linked Lists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47E1587A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0779071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217F4FEB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22267" w14:textId="77777777" w:rsidR="00E42FBA" w:rsidRDefault="00E42FBA">
      <w:pPr>
        <w:spacing w:line="240" w:lineRule="auto"/>
      </w:pPr>
      <w:r>
        <w:separator/>
      </w:r>
    </w:p>
  </w:endnote>
  <w:endnote w:type="continuationSeparator" w:id="0">
    <w:p w14:paraId="318CD3C5" w14:textId="77777777" w:rsidR="00E42FBA" w:rsidRDefault="00E42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1AFB0" w14:textId="77777777" w:rsidR="00E42FBA" w:rsidRDefault="00E42FBA">
      <w:pPr>
        <w:spacing w:line="240" w:lineRule="auto"/>
      </w:pPr>
      <w:r>
        <w:separator/>
      </w:r>
    </w:p>
  </w:footnote>
  <w:footnote w:type="continuationSeparator" w:id="0">
    <w:p w14:paraId="2FDB097B" w14:textId="77777777" w:rsidR="00E42FBA" w:rsidRDefault="00E42F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4761">
    <w:abstractNumId w:val="9"/>
  </w:num>
  <w:num w:numId="2" w16cid:durableId="566571268">
    <w:abstractNumId w:val="7"/>
  </w:num>
  <w:num w:numId="3" w16cid:durableId="181282578">
    <w:abstractNumId w:val="6"/>
  </w:num>
  <w:num w:numId="4" w16cid:durableId="2147311114">
    <w:abstractNumId w:val="5"/>
  </w:num>
  <w:num w:numId="5" w16cid:durableId="825324180">
    <w:abstractNumId w:val="4"/>
  </w:num>
  <w:num w:numId="6" w16cid:durableId="644434369">
    <w:abstractNumId w:val="8"/>
  </w:num>
  <w:num w:numId="7" w16cid:durableId="894313239">
    <w:abstractNumId w:val="3"/>
  </w:num>
  <w:num w:numId="8" w16cid:durableId="87193886">
    <w:abstractNumId w:val="2"/>
  </w:num>
  <w:num w:numId="9" w16cid:durableId="390688238">
    <w:abstractNumId w:val="1"/>
  </w:num>
  <w:num w:numId="10" w16cid:durableId="117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50E9C"/>
    <w:rsid w:val="00296873"/>
    <w:rsid w:val="00496C6A"/>
    <w:rsid w:val="005152D2"/>
    <w:rsid w:val="0079329B"/>
    <w:rsid w:val="00812D54"/>
    <w:rsid w:val="009638CC"/>
    <w:rsid w:val="00A15A23"/>
    <w:rsid w:val="00B57346"/>
    <w:rsid w:val="00C9123D"/>
    <w:rsid w:val="00DD46A3"/>
    <w:rsid w:val="00E42FBA"/>
    <w:rsid w:val="00F576FB"/>
    <w:rsid w:val="00F9175B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2022-09-20T03:12:00Z</dcterms:created>
  <dcterms:modified xsi:type="dcterms:W3CDTF">2022-10-09T02:05:00Z</dcterms:modified>
</cp:coreProperties>
</file>